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3C608E" w:rsidP="00913946">
            <w:pPr>
              <w:pStyle w:val="Title"/>
            </w:pPr>
            <w:r>
              <w:t>MARCOS REMY</w:t>
            </w:r>
          </w:p>
          <w:p w:rsidR="00692703" w:rsidRPr="00CF1A49" w:rsidRDefault="003C608E" w:rsidP="00913946">
            <w:pPr>
              <w:pStyle w:val="ContactInfo"/>
              <w:contextualSpacing w:val="0"/>
            </w:pPr>
            <w:r>
              <w:t>62 Linden St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45EFE27455D48CEA7FD74C9E340017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401-835-8072</w:t>
            </w:r>
          </w:p>
          <w:p w:rsidR="00692703" w:rsidRPr="00CF1A49" w:rsidRDefault="003C608E" w:rsidP="003C608E">
            <w:pPr>
              <w:pStyle w:val="ContactInfoEmphasis"/>
              <w:contextualSpacing w:val="0"/>
            </w:pPr>
            <w:r>
              <w:t>Marcosremy2002@gmail.com</w:t>
            </w:r>
            <w:r w:rsidR="00692703" w:rsidRPr="00CF1A49">
              <w:t xml:space="preserve">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774C26" w:rsidRDefault="009424D6" w:rsidP="009424D6">
            <w:pPr>
              <w:pStyle w:val="Heading1"/>
            </w:pPr>
            <w:r>
              <w:t>OBJECTIVE</w:t>
            </w:r>
          </w:p>
          <w:p w:rsidR="001755A8" w:rsidRPr="00CF1A49" w:rsidRDefault="009424D6" w:rsidP="009424D6">
            <w:pPr>
              <w:contextualSpacing w:val="0"/>
            </w:pPr>
            <w:r>
              <w:t>Beach Crew or G</w:t>
            </w:r>
            <w:r w:rsidR="003C608E">
              <w:t>ate</w:t>
            </w:r>
            <w:r>
              <w:t xml:space="preserve"> Attendant</w:t>
            </w:r>
          </w:p>
        </w:tc>
      </w:tr>
    </w:tbl>
    <w:p w:rsidR="004E01EB" w:rsidRPr="00CF1A49" w:rsidRDefault="00D42601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64DB0D396E3464BA1A96E1E613305C4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3C608E" w:rsidP="001D0BF1">
            <w:pPr>
              <w:pStyle w:val="Heading3"/>
              <w:contextualSpacing w:val="0"/>
              <w:outlineLvl w:val="2"/>
            </w:pPr>
            <w:r>
              <w:t>2016</w:t>
            </w:r>
            <w:r w:rsidR="001D0BF1" w:rsidRPr="00CF1A49">
              <w:t xml:space="preserve"> – </w:t>
            </w:r>
            <w:r>
              <w:t>2017</w:t>
            </w:r>
          </w:p>
          <w:p w:rsidR="001D0BF1" w:rsidRPr="00CF1A49" w:rsidRDefault="003C608E" w:rsidP="001D0BF1">
            <w:pPr>
              <w:pStyle w:val="Heading2"/>
              <w:contextualSpacing w:val="0"/>
              <w:outlineLvl w:val="1"/>
            </w:pPr>
            <w:r>
              <w:t>Birthday party staff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Newport ymca</w:t>
            </w:r>
          </w:p>
          <w:p w:rsidR="001E3120" w:rsidRPr="00CF1A49" w:rsidRDefault="003C608E" w:rsidP="003C608E">
            <w:pPr>
              <w:contextualSpacing w:val="0"/>
            </w:pPr>
            <w:r>
              <w:t>Set up birthday parties, helped parents with any needs, supervised the</w:t>
            </w:r>
            <w:r w:rsidR="009424D6">
              <w:t xml:space="preserve"> kids, and helped clean up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3C608E" w:rsidP="00F61DF9">
            <w:pPr>
              <w:pStyle w:val="Heading3"/>
              <w:contextualSpacing w:val="0"/>
              <w:outlineLvl w:val="2"/>
            </w:pPr>
            <w:r>
              <w:t>summer 2017</w:t>
            </w:r>
          </w:p>
          <w:p w:rsidR="00F61DF9" w:rsidRPr="00CF1A49" w:rsidRDefault="003C608E" w:rsidP="00F61DF9">
            <w:pPr>
              <w:pStyle w:val="Heading2"/>
              <w:contextualSpacing w:val="0"/>
              <w:outlineLvl w:val="1"/>
            </w:pPr>
            <w:r>
              <w:t>Lacrosse tournament staff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Beachdogs</w:t>
            </w:r>
          </w:p>
          <w:p w:rsidR="00F61DF9" w:rsidRDefault="003C608E" w:rsidP="003C608E">
            <w:r>
              <w:t>Helped set up lacrosse fields, kept tr</w:t>
            </w:r>
            <w:r w:rsidR="009424D6">
              <w:t>ack of stats for lacrosse games</w:t>
            </w:r>
          </w:p>
        </w:tc>
      </w:tr>
    </w:tbl>
    <w:sdt>
      <w:sdtPr>
        <w:alias w:val="Education:"/>
        <w:tag w:val="Education:"/>
        <w:id w:val="-1908763273"/>
        <w:placeholder>
          <w:docPart w:val="0C99A6C161024390BB28A38EACD5DDB6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3C608E" w:rsidP="001D0BF1">
            <w:pPr>
              <w:pStyle w:val="Heading3"/>
              <w:contextualSpacing w:val="0"/>
              <w:outlineLvl w:val="2"/>
            </w:pPr>
            <w:r>
              <w:t>2019</w:t>
            </w:r>
          </w:p>
          <w:p w:rsidR="001D0BF1" w:rsidRPr="00CF1A49" w:rsidRDefault="003C608E" w:rsidP="001D0BF1">
            <w:pPr>
              <w:pStyle w:val="Heading2"/>
              <w:contextualSpacing w:val="0"/>
              <w:outlineLvl w:val="1"/>
            </w:pPr>
            <w:r>
              <w:t>high school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middletown</w:t>
            </w:r>
          </w:p>
          <w:p w:rsidR="007538DC" w:rsidRPr="00CF1A49" w:rsidRDefault="003C608E" w:rsidP="003C608E">
            <w:pPr>
              <w:contextualSpacing w:val="0"/>
            </w:pPr>
            <w:r>
              <w:t>Junior Year at Middletown High School.</w:t>
            </w:r>
            <w:r w:rsidR="00774C26">
              <w:t xml:space="preserve"> Have a 3.2 GPA.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F61DF9" w:rsidP="00774C26">
            <w:pPr>
              <w:pStyle w:val="Heading3"/>
              <w:contextualSpacing w:val="0"/>
            </w:pPr>
          </w:p>
        </w:tc>
      </w:tr>
    </w:tbl>
    <w:sdt>
      <w:sdtPr>
        <w:alias w:val="Skills:"/>
        <w:tag w:val="Skills:"/>
        <w:id w:val="-1392877668"/>
        <w:placeholder>
          <w:docPart w:val="DB5088B00D6647788EA15426FB30CFCA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774C26" w:rsidP="006E1507">
            <w:pPr>
              <w:pStyle w:val="ListBullet"/>
              <w:contextualSpacing w:val="0"/>
            </w:pPr>
            <w:r>
              <w:t>Computer Skills</w:t>
            </w:r>
          </w:p>
          <w:p w:rsidR="001F4E6D" w:rsidRDefault="00774C26" w:rsidP="00774C26">
            <w:pPr>
              <w:pStyle w:val="ListBullet"/>
              <w:contextualSpacing w:val="0"/>
            </w:pPr>
            <w:r>
              <w:t>Student Athlete</w:t>
            </w:r>
          </w:p>
          <w:p w:rsidR="00774C26" w:rsidRPr="006E1507" w:rsidRDefault="00774C26" w:rsidP="00774C26">
            <w:pPr>
              <w:pStyle w:val="ListBullet"/>
              <w:contextualSpacing w:val="0"/>
            </w:pPr>
            <w:r>
              <w:t>Spanish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3A0632" w:rsidP="00774C26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  <w:p w:rsidR="001E3120" w:rsidRPr="006E1507" w:rsidRDefault="001E3120" w:rsidP="00774C26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:rsidR="001E3120" w:rsidRPr="006E1507" w:rsidRDefault="001E3120" w:rsidP="00774C26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sdt>
      <w:sdtPr>
        <w:alias w:val="Activities:"/>
        <w:tag w:val="Activities:"/>
        <w:id w:val="1223332893"/>
        <w:placeholder>
          <w:docPart w:val="C8689761CB844D30B7BF21F0B3B5B4F2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B51D1B" w:rsidRDefault="00774C26" w:rsidP="006E1507">
      <w:r>
        <w:t>I play two varsity sports in high</w:t>
      </w:r>
      <w:r w:rsidR="009424D6">
        <w:t xml:space="preserve"> school, Football and Lacrosse</w:t>
      </w:r>
    </w:p>
    <w:p w:rsidR="001619A5" w:rsidRDefault="001619A5" w:rsidP="006E1507"/>
    <w:p w:rsidR="001619A5" w:rsidRDefault="001619A5" w:rsidP="001619A5">
      <w:pPr>
        <w:pStyle w:val="Heading1"/>
      </w:pPr>
      <w:r>
        <w:t>REFERENCES</w:t>
      </w:r>
      <w:bookmarkStart w:id="0" w:name="_GoBack"/>
      <w:bookmarkEnd w:id="0"/>
    </w:p>
    <w:p w:rsidR="001619A5" w:rsidRPr="006E1507" w:rsidRDefault="001619A5" w:rsidP="006E1507">
      <w:r>
        <w:t>Upon Request</w:t>
      </w:r>
    </w:p>
    <w:sectPr w:rsidR="001619A5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601" w:rsidRDefault="00D42601" w:rsidP="0068194B">
      <w:r>
        <w:separator/>
      </w:r>
    </w:p>
    <w:p w:rsidR="00D42601" w:rsidRDefault="00D42601"/>
    <w:p w:rsidR="00D42601" w:rsidRDefault="00D42601"/>
  </w:endnote>
  <w:endnote w:type="continuationSeparator" w:id="0">
    <w:p w:rsidR="00D42601" w:rsidRDefault="00D42601" w:rsidP="0068194B">
      <w:r>
        <w:continuationSeparator/>
      </w:r>
    </w:p>
    <w:p w:rsidR="00D42601" w:rsidRDefault="00D42601"/>
    <w:p w:rsidR="00D42601" w:rsidRDefault="00D426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601" w:rsidRDefault="00D42601" w:rsidP="0068194B">
      <w:r>
        <w:separator/>
      </w:r>
    </w:p>
    <w:p w:rsidR="00D42601" w:rsidRDefault="00D42601"/>
    <w:p w:rsidR="00D42601" w:rsidRDefault="00D42601"/>
  </w:footnote>
  <w:footnote w:type="continuationSeparator" w:id="0">
    <w:p w:rsidR="00D42601" w:rsidRDefault="00D42601" w:rsidP="0068194B">
      <w:r>
        <w:continuationSeparator/>
      </w:r>
    </w:p>
    <w:p w:rsidR="00D42601" w:rsidRDefault="00D42601"/>
    <w:p w:rsidR="00D42601" w:rsidRDefault="00D4260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EDA1C2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08E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19A5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608E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74C26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24D6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42601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E9C948-1592-4387-94E6-CBD71503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i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5EFE27455D48CEA7FD74C9E3400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76B90-0016-4CF6-9989-BEB45CA16A91}"/>
      </w:docPartPr>
      <w:docPartBody>
        <w:p w:rsidR="00000000" w:rsidRDefault="00FD46ED">
          <w:pPr>
            <w:pStyle w:val="245EFE27455D48CEA7FD74C9E3400175"/>
          </w:pPr>
          <w:r w:rsidRPr="00CF1A49">
            <w:t>·</w:t>
          </w:r>
        </w:p>
      </w:docPartBody>
    </w:docPart>
    <w:docPart>
      <w:docPartPr>
        <w:name w:val="F64DB0D396E3464BA1A96E1E61330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3674C-D535-4855-BD8B-C0609B95910B}"/>
      </w:docPartPr>
      <w:docPartBody>
        <w:p w:rsidR="00000000" w:rsidRDefault="00FD46ED">
          <w:pPr>
            <w:pStyle w:val="F64DB0D396E3464BA1A96E1E613305C4"/>
          </w:pPr>
          <w:r w:rsidRPr="00CF1A49">
            <w:t>Experience</w:t>
          </w:r>
        </w:p>
      </w:docPartBody>
    </w:docPart>
    <w:docPart>
      <w:docPartPr>
        <w:name w:val="0C99A6C161024390BB28A38EACD5D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7EDBA-9511-4A05-A79E-13C5D568FFDA}"/>
      </w:docPartPr>
      <w:docPartBody>
        <w:p w:rsidR="00000000" w:rsidRDefault="00FD46ED">
          <w:pPr>
            <w:pStyle w:val="0C99A6C161024390BB28A38EACD5DDB6"/>
          </w:pPr>
          <w:r w:rsidRPr="00CF1A49">
            <w:t>Education</w:t>
          </w:r>
        </w:p>
      </w:docPartBody>
    </w:docPart>
    <w:docPart>
      <w:docPartPr>
        <w:name w:val="DB5088B00D6647788EA15426FB30C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3F57D-50A5-49F9-B77B-5D8BA7D7B29E}"/>
      </w:docPartPr>
      <w:docPartBody>
        <w:p w:rsidR="00000000" w:rsidRDefault="00FD46ED">
          <w:pPr>
            <w:pStyle w:val="DB5088B00D6647788EA15426FB30CFCA"/>
          </w:pPr>
          <w:r w:rsidRPr="00CF1A49">
            <w:t>Skills</w:t>
          </w:r>
        </w:p>
      </w:docPartBody>
    </w:docPart>
    <w:docPart>
      <w:docPartPr>
        <w:name w:val="C8689761CB844D30B7BF21F0B3B5B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182EB-A45E-46A6-AE76-BD24CB8EC992}"/>
      </w:docPartPr>
      <w:docPartBody>
        <w:p w:rsidR="00000000" w:rsidRDefault="00FD46ED">
          <w:pPr>
            <w:pStyle w:val="C8689761CB844D30B7BF21F0B3B5B4F2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A4"/>
    <w:rsid w:val="009A1BA4"/>
    <w:rsid w:val="00FD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F3890468884DC2B97E0108677654CC">
    <w:name w:val="3BF3890468884DC2B97E0108677654C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3B3A989487F46569581FFEA9F0DCE08">
    <w:name w:val="D3B3A989487F46569581FFEA9F0DCE08"/>
  </w:style>
  <w:style w:type="paragraph" w:customStyle="1" w:styleId="B6F8CFB3B8704AE08E6F0182F7008966">
    <w:name w:val="B6F8CFB3B8704AE08E6F0182F7008966"/>
  </w:style>
  <w:style w:type="paragraph" w:customStyle="1" w:styleId="245EFE27455D48CEA7FD74C9E3400175">
    <w:name w:val="245EFE27455D48CEA7FD74C9E3400175"/>
  </w:style>
  <w:style w:type="paragraph" w:customStyle="1" w:styleId="7D5711306A7B42B8AA245F38A496F6FF">
    <w:name w:val="7D5711306A7B42B8AA245F38A496F6FF"/>
  </w:style>
  <w:style w:type="paragraph" w:customStyle="1" w:styleId="B85800ABB9444A429A52E069B8443D7B">
    <w:name w:val="B85800ABB9444A429A52E069B8443D7B"/>
  </w:style>
  <w:style w:type="paragraph" w:customStyle="1" w:styleId="19A0A21F899A4A6095372F9F4C05451C">
    <w:name w:val="19A0A21F899A4A6095372F9F4C05451C"/>
  </w:style>
  <w:style w:type="paragraph" w:customStyle="1" w:styleId="6D5CC3D162894E79968B90E38D2F6AD5">
    <w:name w:val="6D5CC3D162894E79968B90E38D2F6AD5"/>
  </w:style>
  <w:style w:type="paragraph" w:customStyle="1" w:styleId="6962D4A1C7E5441F9C3DB84697F39C2B">
    <w:name w:val="6962D4A1C7E5441F9C3DB84697F39C2B"/>
  </w:style>
  <w:style w:type="paragraph" w:customStyle="1" w:styleId="42B7D069358743A085C9ECA6744194BA">
    <w:name w:val="42B7D069358743A085C9ECA6744194BA"/>
  </w:style>
  <w:style w:type="paragraph" w:customStyle="1" w:styleId="2B847B2E889B4E0189FA58516180D173">
    <w:name w:val="2B847B2E889B4E0189FA58516180D173"/>
  </w:style>
  <w:style w:type="paragraph" w:customStyle="1" w:styleId="F64DB0D396E3464BA1A96E1E613305C4">
    <w:name w:val="F64DB0D396E3464BA1A96E1E613305C4"/>
  </w:style>
  <w:style w:type="paragraph" w:customStyle="1" w:styleId="C284D67314EE4FBB81A83628E2C8322C">
    <w:name w:val="C284D67314EE4FBB81A83628E2C8322C"/>
  </w:style>
  <w:style w:type="paragraph" w:customStyle="1" w:styleId="D332E2BCE4CB41ECB356977E2FF2194A">
    <w:name w:val="D332E2BCE4CB41ECB356977E2FF2194A"/>
  </w:style>
  <w:style w:type="paragraph" w:customStyle="1" w:styleId="D4811182265A46E6A22822313C5D1FD6">
    <w:name w:val="D4811182265A46E6A22822313C5D1FD6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6DA426AFBCC4F8587482B06BBAE9422">
    <w:name w:val="76DA426AFBCC4F8587482B06BBAE9422"/>
  </w:style>
  <w:style w:type="paragraph" w:customStyle="1" w:styleId="356B3691C4EB40F6AD419BE33D658E0F">
    <w:name w:val="356B3691C4EB40F6AD419BE33D658E0F"/>
  </w:style>
  <w:style w:type="paragraph" w:customStyle="1" w:styleId="0924A83CB8CE4D108A556F542FC070C6">
    <w:name w:val="0924A83CB8CE4D108A556F542FC070C6"/>
  </w:style>
  <w:style w:type="paragraph" w:customStyle="1" w:styleId="F624B630A1774B8A85EEA5C1E925DB25">
    <w:name w:val="F624B630A1774B8A85EEA5C1E925DB25"/>
  </w:style>
  <w:style w:type="paragraph" w:customStyle="1" w:styleId="73DE9AB45A80452BA5E9C923A2EC6EB2">
    <w:name w:val="73DE9AB45A80452BA5E9C923A2EC6EB2"/>
  </w:style>
  <w:style w:type="paragraph" w:customStyle="1" w:styleId="B4A8FF5159FB4BEEBAC8D0F931939A2C">
    <w:name w:val="B4A8FF5159FB4BEEBAC8D0F931939A2C"/>
  </w:style>
  <w:style w:type="paragraph" w:customStyle="1" w:styleId="A8F7F811B9904F688F5ED7ACF48BD2A2">
    <w:name w:val="A8F7F811B9904F688F5ED7ACF48BD2A2"/>
  </w:style>
  <w:style w:type="paragraph" w:customStyle="1" w:styleId="0C99A6C161024390BB28A38EACD5DDB6">
    <w:name w:val="0C99A6C161024390BB28A38EACD5DDB6"/>
  </w:style>
  <w:style w:type="paragraph" w:customStyle="1" w:styleId="428C6E213DFC4F4E87E21E5591635657">
    <w:name w:val="428C6E213DFC4F4E87E21E5591635657"/>
  </w:style>
  <w:style w:type="paragraph" w:customStyle="1" w:styleId="C1B4D14490C8466BA55CD6B491E33A25">
    <w:name w:val="C1B4D14490C8466BA55CD6B491E33A25"/>
  </w:style>
  <w:style w:type="paragraph" w:customStyle="1" w:styleId="D5CC027571C04DC8B7B1F528EF3281CE">
    <w:name w:val="D5CC027571C04DC8B7B1F528EF3281CE"/>
  </w:style>
  <w:style w:type="paragraph" w:customStyle="1" w:styleId="DFA5ACD4DE394ED294EE31F8FFD01BB6">
    <w:name w:val="DFA5ACD4DE394ED294EE31F8FFD01BB6"/>
  </w:style>
  <w:style w:type="paragraph" w:customStyle="1" w:styleId="A5779B4662C64B3091AA615B411B457B">
    <w:name w:val="A5779B4662C64B3091AA615B411B457B"/>
  </w:style>
  <w:style w:type="paragraph" w:customStyle="1" w:styleId="C72A2ACB5EC24FB5AC3ACF73C2725126">
    <w:name w:val="C72A2ACB5EC24FB5AC3ACF73C2725126"/>
  </w:style>
  <w:style w:type="paragraph" w:customStyle="1" w:styleId="65538402CDB44B35B169A5651C3714AE">
    <w:name w:val="65538402CDB44B35B169A5651C3714AE"/>
  </w:style>
  <w:style w:type="paragraph" w:customStyle="1" w:styleId="2503705F6E604CC6A2F9C7B8871B39E6">
    <w:name w:val="2503705F6E604CC6A2F9C7B8871B39E6"/>
  </w:style>
  <w:style w:type="paragraph" w:customStyle="1" w:styleId="3E0E39E06E774F01A152BD8698CB7C7D">
    <w:name w:val="3E0E39E06E774F01A152BD8698CB7C7D"/>
  </w:style>
  <w:style w:type="paragraph" w:customStyle="1" w:styleId="2F300E6B822541879853B9FBDCFF8533">
    <w:name w:val="2F300E6B822541879853B9FBDCFF8533"/>
  </w:style>
  <w:style w:type="paragraph" w:customStyle="1" w:styleId="DB5088B00D6647788EA15426FB30CFCA">
    <w:name w:val="DB5088B00D6647788EA15426FB30CFCA"/>
  </w:style>
  <w:style w:type="paragraph" w:customStyle="1" w:styleId="DA551B6B9A69489E8CDA7DC97FAF7ED9">
    <w:name w:val="DA551B6B9A69489E8CDA7DC97FAF7ED9"/>
  </w:style>
  <w:style w:type="paragraph" w:customStyle="1" w:styleId="2AA1680C6ED84F36966DB3739ADED4EE">
    <w:name w:val="2AA1680C6ED84F36966DB3739ADED4EE"/>
  </w:style>
  <w:style w:type="paragraph" w:customStyle="1" w:styleId="6491D480DEE043CF810DCB5B907DDCC8">
    <w:name w:val="6491D480DEE043CF810DCB5B907DDCC8"/>
  </w:style>
  <w:style w:type="paragraph" w:customStyle="1" w:styleId="0558B6030E194993863D352D30051EF2">
    <w:name w:val="0558B6030E194993863D352D30051EF2"/>
  </w:style>
  <w:style w:type="paragraph" w:customStyle="1" w:styleId="FED61111BAC343B88674DC2C11389A9D">
    <w:name w:val="FED61111BAC343B88674DC2C11389A9D"/>
  </w:style>
  <w:style w:type="paragraph" w:customStyle="1" w:styleId="C8689761CB844D30B7BF21F0B3B5B4F2">
    <w:name w:val="C8689761CB844D30B7BF21F0B3B5B4F2"/>
  </w:style>
  <w:style w:type="paragraph" w:customStyle="1" w:styleId="80765C8D0270450B88859B87407AD963">
    <w:name w:val="80765C8D0270450B88859B87407AD963"/>
  </w:style>
  <w:style w:type="paragraph" w:customStyle="1" w:styleId="C2D018B71DFB487680385B358E9D5632">
    <w:name w:val="C2D018B71DFB487680385B358E9D5632"/>
    <w:rsid w:val="009A1BA4"/>
  </w:style>
  <w:style w:type="paragraph" w:customStyle="1" w:styleId="505361450A154898B91F37C6D6573C2C">
    <w:name w:val="505361450A154898B91F37C6D6573C2C"/>
    <w:rsid w:val="009A1B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 Rodriguez</dc:creator>
  <cp:keywords/>
  <dc:description/>
  <cp:lastModifiedBy>Miki Rodriguez</cp:lastModifiedBy>
  <cp:revision>4</cp:revision>
  <dcterms:created xsi:type="dcterms:W3CDTF">2019-05-28T01:16:00Z</dcterms:created>
  <dcterms:modified xsi:type="dcterms:W3CDTF">2019-05-28T01:46:00Z</dcterms:modified>
  <cp:category/>
</cp:coreProperties>
</file>